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26" w:rsidRDefault="002C1100">
      <w:pPr>
        <w:rPr>
          <w:lang w:val="fr-FR"/>
        </w:rPr>
      </w:pPr>
      <w:r>
        <w:rPr>
          <w:lang w:val="fr-FR"/>
        </w:rPr>
        <w:t>M3 framework specifi</w:t>
      </w:r>
      <w:r w:rsidR="00A61BC7">
        <w:rPr>
          <w:lang w:val="fr-FR"/>
        </w:rPr>
        <w:t>c</w:t>
      </w:r>
      <w:r>
        <w:rPr>
          <w:lang w:val="fr-FR"/>
        </w:rPr>
        <w:t>ations</w:t>
      </w:r>
    </w:p>
    <w:p w:rsidR="00A61BC7" w:rsidRDefault="00A61BC7">
      <w:pPr>
        <w:rPr>
          <w:lang w:val="fr-FR"/>
        </w:rPr>
      </w:pPr>
    </w:p>
    <w:p w:rsidR="00A61BC7" w:rsidRDefault="00A61BC7">
      <w:pPr>
        <w:rPr>
          <w:lang w:val="fr-FR"/>
        </w:rPr>
      </w:pPr>
      <w:r>
        <w:rPr>
          <w:lang w:val="fr-FR"/>
        </w:rPr>
        <w:t>Functionnalities :</w:t>
      </w:r>
    </w:p>
    <w:p w:rsidR="00A61BC7" w:rsidRDefault="00A61BC7">
      <w:pPr>
        <w:rPr>
          <w:lang w:val="fr-FR"/>
        </w:rPr>
      </w:pPr>
    </w:p>
    <w:p w:rsidR="002C1100" w:rsidRDefault="00A61BC7" w:rsidP="00CC42AD">
      <w:pPr>
        <w:pStyle w:val="Heading2"/>
        <w:numPr>
          <w:ilvl w:val="0"/>
          <w:numId w:val="8"/>
        </w:numPr>
        <w:rPr>
          <w:lang w:val="fr-FR"/>
        </w:rPr>
      </w:pPr>
      <w:r>
        <w:rPr>
          <w:lang w:val="fr-FR"/>
        </w:rPr>
        <w:t>M3 c</w:t>
      </w:r>
      <w:r w:rsidRPr="00A61BC7">
        <w:rPr>
          <w:lang w:val="fr-FR"/>
        </w:rPr>
        <w:t>onverter</w:t>
      </w:r>
    </w:p>
    <w:p w:rsidR="00D1584D" w:rsidRDefault="00D1584D" w:rsidP="00D1584D">
      <w:pPr>
        <w:rPr>
          <w:lang w:val="fr-FR"/>
        </w:rPr>
      </w:pPr>
      <w:r>
        <w:rPr>
          <w:lang w:val="fr-FR"/>
        </w:rPr>
        <w:t>Input: sensor data</w:t>
      </w:r>
    </w:p>
    <w:p w:rsidR="00D1584D" w:rsidRDefault="00D1584D" w:rsidP="00D1584D">
      <w:pPr>
        <w:rPr>
          <w:lang w:val="fr-FR"/>
        </w:rPr>
      </w:pPr>
    </w:p>
    <w:p w:rsidR="00D1584D" w:rsidRDefault="00D1584D" w:rsidP="00D1584D">
      <w:pPr>
        <w:rPr>
          <w:lang w:val="fr-FR"/>
        </w:rPr>
      </w:pPr>
      <w:r>
        <w:rPr>
          <w:lang w:val="fr-FR"/>
        </w:rPr>
        <w:t>Output : semantic sensor data</w:t>
      </w:r>
    </w:p>
    <w:p w:rsidR="00D1584D" w:rsidRPr="00D1584D" w:rsidRDefault="00D1584D" w:rsidP="00D1584D">
      <w:pPr>
        <w:rPr>
          <w:lang w:val="fr-FR"/>
        </w:rPr>
      </w:pPr>
    </w:p>
    <w:p w:rsidR="00A61BC7" w:rsidRDefault="00A61BC7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Get senML/XML</w:t>
      </w:r>
    </w:p>
    <w:p w:rsidR="00A61BC7" w:rsidRDefault="00A61BC7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Get SenML/Json</w:t>
      </w:r>
    </w:p>
    <w:p w:rsidR="00A61BC7" w:rsidRDefault="00A61BC7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From the </w:t>
      </w:r>
      <w:r w:rsidR="003D0313">
        <w:rPr>
          <w:lang w:val="fr-FR"/>
        </w:rPr>
        <w:t>g</w:t>
      </w:r>
      <w:r>
        <w:rPr>
          <w:lang w:val="fr-FR"/>
        </w:rPr>
        <w:t>rey interface</w:t>
      </w:r>
    </w:p>
    <w:p w:rsidR="00A61BC7" w:rsidRDefault="00A61BC7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From the raspberry</w:t>
      </w:r>
    </w:p>
    <w:p w:rsidR="00A61BC7" w:rsidRDefault="00B35A89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Query web service</w:t>
      </w:r>
    </w:p>
    <w:p w:rsidR="00B35A89" w:rsidRDefault="00B35A89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Read file</w:t>
      </w:r>
    </w:p>
    <w:p w:rsidR="00D86AC6" w:rsidRDefault="00D86AC6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According to the m3 ontology</w:t>
      </w:r>
    </w:p>
    <w:p w:rsidR="00D86AC6" w:rsidRDefault="00D86AC6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Gerer les units – compliant with m3</w:t>
      </w:r>
    </w:p>
    <w:p w:rsidR="00D86AC6" w:rsidRDefault="00D86AC6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Gerer les measurements – compliant with m3</w:t>
      </w:r>
    </w:p>
    <w:p w:rsidR="00D86AC6" w:rsidRDefault="00D86AC6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Gerer les domains – compliant with m3</w:t>
      </w:r>
    </w:p>
    <w:p w:rsidR="00D86AC6" w:rsidRDefault="002C3E4B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Ecrire la valeur</w:t>
      </w:r>
      <w:r w:rsidR="00AE775A">
        <w:rPr>
          <w:lang w:val="fr-FR"/>
        </w:rPr>
        <w:t xml:space="preserve"> m3:hasValue</w:t>
      </w:r>
    </w:p>
    <w:p w:rsidR="00C8478A" w:rsidRDefault="00C8478A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Avec les Jena rules</w:t>
      </w:r>
    </w:p>
    <w:p w:rsidR="00C8478A" w:rsidRDefault="00C8478A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Ou directement dans le code java ?</w:t>
      </w:r>
    </w:p>
    <w:p w:rsidR="006476C4" w:rsidRDefault="006476C4" w:rsidP="006476C4">
      <w:pPr>
        <w:pStyle w:val="ListParagraph"/>
        <w:numPr>
          <w:ilvl w:val="1"/>
          <w:numId w:val="6"/>
        </w:numPr>
        <w:ind w:left="1800"/>
        <w:rPr>
          <w:lang w:val="fr-FR"/>
        </w:rPr>
      </w:pPr>
      <w:r>
        <w:rPr>
          <w:lang w:val="fr-FR"/>
        </w:rPr>
        <w:t>convertSenMLToRDF</w:t>
      </w:r>
    </w:p>
    <w:p w:rsidR="006476C4" w:rsidRPr="006476C4" w:rsidRDefault="006476C4" w:rsidP="006476C4">
      <w:pPr>
        <w:pStyle w:val="ListParagraph"/>
        <w:numPr>
          <w:ilvl w:val="1"/>
          <w:numId w:val="6"/>
        </w:numPr>
        <w:ind w:left="1800"/>
      </w:pPr>
      <w:r w:rsidRPr="006476C4">
        <w:t>convertToM3WithJenaRules (exectute M3 rules + reasoner)</w:t>
      </w:r>
    </w:p>
    <w:p w:rsidR="006476C4" w:rsidRDefault="006476C4" w:rsidP="006476C4">
      <w:pPr>
        <w:pStyle w:val="ListParagraph"/>
        <w:numPr>
          <w:ilvl w:val="1"/>
          <w:numId w:val="6"/>
        </w:numPr>
        <w:ind w:left="1800"/>
        <w:rPr>
          <w:lang w:val="fr-FR"/>
        </w:rPr>
      </w:pPr>
      <w:r>
        <w:rPr>
          <w:lang w:val="fr-FR"/>
        </w:rPr>
        <w:t>convertToM3WithJava</w:t>
      </w:r>
    </w:p>
    <w:p w:rsidR="003D0313" w:rsidRDefault="003D0313" w:rsidP="003D0313">
      <w:pPr>
        <w:pStyle w:val="ListParagraph"/>
        <w:numPr>
          <w:ilvl w:val="0"/>
          <w:numId w:val="0"/>
        </w:numPr>
        <w:ind w:left="1440"/>
        <w:rPr>
          <w:lang w:val="fr-FR"/>
        </w:rPr>
      </w:pPr>
    </w:p>
    <w:p w:rsidR="006476C4" w:rsidRDefault="006476C4" w:rsidP="00CC42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Utils</w:t>
      </w:r>
    </w:p>
    <w:p w:rsidR="006476C4" w:rsidRDefault="006476C4" w:rsidP="006476C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Load file in a string</w:t>
      </w:r>
    </w:p>
    <w:p w:rsidR="006476C4" w:rsidRPr="006476C4" w:rsidRDefault="006476C4" w:rsidP="006476C4">
      <w:pPr>
        <w:pStyle w:val="ListParagraph"/>
        <w:numPr>
          <w:ilvl w:val="1"/>
          <w:numId w:val="6"/>
        </w:numPr>
      </w:pPr>
      <w:r w:rsidRPr="006476C4">
        <w:t>Load file in a jena model</w:t>
      </w:r>
    </w:p>
    <w:p w:rsidR="006476C4" w:rsidRDefault="006476C4" w:rsidP="006476C4">
      <w:pPr>
        <w:pStyle w:val="ListParagraph"/>
        <w:numPr>
          <w:ilvl w:val="1"/>
          <w:numId w:val="6"/>
        </w:numPr>
      </w:pPr>
      <w:r>
        <w:t>Query web service</w:t>
      </w:r>
    </w:p>
    <w:p w:rsidR="006476C4" w:rsidRDefault="006476C4" w:rsidP="006476C4">
      <w:pPr>
        <w:pStyle w:val="ListParagraph"/>
        <w:numPr>
          <w:ilvl w:val="1"/>
          <w:numId w:val="6"/>
        </w:numPr>
      </w:pPr>
      <w:r>
        <w:t>Load triplestore</w:t>
      </w:r>
    </w:p>
    <w:p w:rsidR="006476C4" w:rsidRDefault="006476C4" w:rsidP="006476C4">
      <w:pPr>
        <w:pStyle w:val="ListParagraph"/>
        <w:numPr>
          <w:ilvl w:val="1"/>
          <w:numId w:val="6"/>
        </w:numPr>
      </w:pPr>
      <w:r>
        <w:t>Update triplestore</w:t>
      </w:r>
    </w:p>
    <w:p w:rsidR="006476C4" w:rsidRDefault="006476C4" w:rsidP="006476C4">
      <w:pPr>
        <w:pStyle w:val="ListParagraph"/>
        <w:numPr>
          <w:ilvl w:val="1"/>
          <w:numId w:val="6"/>
        </w:numPr>
      </w:pPr>
      <w:r>
        <w:t>Update load database tdb</w:t>
      </w:r>
    </w:p>
    <w:p w:rsidR="006476C4" w:rsidRPr="006476C4" w:rsidRDefault="006476C4" w:rsidP="006476C4">
      <w:pPr>
        <w:pStyle w:val="ListParagraph"/>
        <w:numPr>
          <w:ilvl w:val="1"/>
          <w:numId w:val="6"/>
        </w:numPr>
      </w:pPr>
    </w:p>
    <w:p w:rsidR="003D0313" w:rsidRDefault="003D0313" w:rsidP="00CC42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Reasoning</w:t>
      </w:r>
    </w:p>
    <w:p w:rsidR="003D0313" w:rsidRPr="003D0313" w:rsidRDefault="003D0313" w:rsidP="00CC42AD">
      <w:pPr>
        <w:pStyle w:val="ListParagraph"/>
        <w:numPr>
          <w:ilvl w:val="1"/>
          <w:numId w:val="6"/>
        </w:numPr>
      </w:pPr>
      <w:r>
        <w:t>I</w:t>
      </w:r>
      <w:r w:rsidRPr="003D0313">
        <w:t>nfer new data and return data inferred</w:t>
      </w:r>
    </w:p>
    <w:p w:rsidR="003D0313" w:rsidRDefault="003D0313" w:rsidP="00CC42AD">
      <w:pPr>
        <w:pStyle w:val="ListParagraph"/>
        <w:numPr>
          <w:ilvl w:val="1"/>
          <w:numId w:val="6"/>
        </w:numPr>
      </w:pPr>
      <w:r>
        <w:t>String, file or model jena</w:t>
      </w:r>
    </w:p>
    <w:p w:rsidR="003D0313" w:rsidRPr="003D0313" w:rsidRDefault="003D0313" w:rsidP="00CC42AD">
      <w:pPr>
        <w:pStyle w:val="ListParagraph"/>
        <w:numPr>
          <w:ilvl w:val="1"/>
          <w:numId w:val="6"/>
        </w:numPr>
        <w:rPr>
          <w:lang w:val="fr-FR"/>
        </w:rPr>
      </w:pPr>
      <w:r w:rsidRPr="003D0313">
        <w:rPr>
          <w:lang w:val="fr-FR"/>
        </w:rPr>
        <w:t>Ecrire dans le fichier les nouvelles data RDD/XML</w:t>
      </w:r>
    </w:p>
    <w:p w:rsidR="003D0313" w:rsidRDefault="003D0313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Les mettre a disposition dans un triple store</w:t>
      </w:r>
    </w:p>
    <w:p w:rsidR="003D0313" w:rsidRDefault="003D0313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Les metttre a disposition via le sparql endpoint fuseki</w:t>
      </w:r>
    </w:p>
    <w:p w:rsidR="006476C4" w:rsidRDefault="006476C4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Load rules</w:t>
      </w:r>
    </w:p>
    <w:p w:rsidR="006476C4" w:rsidRDefault="006476C4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Execute reasoning engine</w:t>
      </w:r>
      <w:bookmarkStart w:id="0" w:name="_GoBack"/>
      <w:bookmarkEnd w:id="0"/>
    </w:p>
    <w:p w:rsidR="003D0313" w:rsidRDefault="003D0313" w:rsidP="003D0313">
      <w:pPr>
        <w:rPr>
          <w:lang w:val="fr-FR"/>
        </w:rPr>
      </w:pPr>
    </w:p>
    <w:p w:rsidR="003D0313" w:rsidRDefault="003D0313" w:rsidP="00CC42AD">
      <w:pPr>
        <w:pStyle w:val="ListParagraph"/>
        <w:numPr>
          <w:ilvl w:val="0"/>
          <w:numId w:val="6"/>
        </w:numPr>
        <w:rPr>
          <w:lang w:val="fr-FR"/>
        </w:rPr>
      </w:pPr>
      <w:r w:rsidRPr="003D0313">
        <w:rPr>
          <w:lang w:val="fr-FR"/>
        </w:rPr>
        <w:t>Query data</w:t>
      </w:r>
    </w:p>
    <w:p w:rsidR="003D0313" w:rsidRDefault="003D0313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lastRenderedPageBreak/>
        <w:t>Crete une requete sparql</w:t>
      </w:r>
    </w:p>
    <w:p w:rsidR="003D0313" w:rsidRDefault="003D0313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Execute requete sparql</w:t>
      </w:r>
    </w:p>
    <w:p w:rsidR="003D0313" w:rsidRDefault="003D0313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Replace variables</w:t>
      </w:r>
    </w:p>
    <w:p w:rsidR="003D0313" w:rsidRDefault="003D0313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Get result</w:t>
      </w:r>
    </w:p>
    <w:p w:rsidR="003D0313" w:rsidRDefault="003D0313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Parse result</w:t>
      </w:r>
    </w:p>
    <w:p w:rsidR="003D0313" w:rsidRDefault="003D0313" w:rsidP="00CC42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return result</w:t>
      </w:r>
    </w:p>
    <w:p w:rsidR="00003654" w:rsidRDefault="00003654" w:rsidP="00CC42AD">
      <w:pPr>
        <w:pStyle w:val="ListParagraph"/>
        <w:numPr>
          <w:ilvl w:val="1"/>
          <w:numId w:val="6"/>
        </w:numPr>
      </w:pPr>
      <w:r w:rsidRPr="00DD195D">
        <w:t>integrate linked data api</w:t>
      </w:r>
      <w:r w:rsidR="00DD195D" w:rsidRPr="00DD195D">
        <w:t xml:space="preserve"> pour generic sparql</w:t>
      </w:r>
    </w:p>
    <w:p w:rsidR="00DD195D" w:rsidRDefault="00DD195D" w:rsidP="00CC42AD">
      <w:pPr>
        <w:pStyle w:val="ListParagraph"/>
        <w:numPr>
          <w:ilvl w:val="0"/>
          <w:numId w:val="6"/>
        </w:numPr>
      </w:pPr>
      <w:r>
        <w:t>buil</w:t>
      </w:r>
      <w:r w:rsidR="008D159B">
        <w:t>d</w:t>
      </w:r>
      <w:r>
        <w:t xml:space="preserve"> new application</w:t>
      </w:r>
    </w:p>
    <w:p w:rsidR="00DD195D" w:rsidRDefault="00DD195D" w:rsidP="00CC42AD">
      <w:pPr>
        <w:pStyle w:val="ListParagraph"/>
        <w:numPr>
          <w:ilvl w:val="1"/>
          <w:numId w:val="6"/>
        </w:numPr>
      </w:pPr>
      <w:r>
        <w:t>give sensor</w:t>
      </w:r>
    </w:p>
    <w:p w:rsidR="00DD195D" w:rsidRDefault="00DD195D" w:rsidP="00CC42AD">
      <w:pPr>
        <w:pStyle w:val="ListParagraph"/>
        <w:numPr>
          <w:ilvl w:val="1"/>
          <w:numId w:val="6"/>
        </w:numPr>
      </w:pPr>
      <w:r>
        <w:t>give domain</w:t>
      </w:r>
    </w:p>
    <w:p w:rsidR="00DD195D" w:rsidRDefault="00DD195D" w:rsidP="00CC42AD">
      <w:pPr>
        <w:pStyle w:val="ListParagraph"/>
        <w:numPr>
          <w:ilvl w:val="1"/>
          <w:numId w:val="6"/>
        </w:numPr>
      </w:pPr>
      <w:r>
        <w:t>give sensor data</w:t>
      </w:r>
    </w:p>
    <w:p w:rsidR="00DD195D" w:rsidRDefault="00DD195D" w:rsidP="00CC42AD">
      <w:pPr>
        <w:pStyle w:val="ListParagraph"/>
        <w:numPr>
          <w:ilvl w:val="1"/>
          <w:numId w:val="6"/>
        </w:numPr>
      </w:pPr>
      <w:r>
        <w:t>find ontologies</w:t>
      </w:r>
    </w:p>
    <w:p w:rsidR="00DD195D" w:rsidRDefault="00DD195D" w:rsidP="00CC42AD">
      <w:pPr>
        <w:pStyle w:val="ListParagraph"/>
        <w:numPr>
          <w:ilvl w:val="1"/>
          <w:numId w:val="6"/>
        </w:numPr>
      </w:pPr>
      <w:r>
        <w:t>find dataset</w:t>
      </w:r>
    </w:p>
    <w:p w:rsidR="00DD195D" w:rsidRDefault="00DD195D" w:rsidP="00CC42AD">
      <w:pPr>
        <w:pStyle w:val="ListParagraph"/>
        <w:numPr>
          <w:ilvl w:val="1"/>
          <w:numId w:val="6"/>
        </w:numPr>
      </w:pPr>
      <w:r>
        <w:t>find sparql queries + variables</w:t>
      </w:r>
    </w:p>
    <w:p w:rsidR="00DD195D" w:rsidRDefault="00DD195D" w:rsidP="00CC42AD">
      <w:pPr>
        <w:pStyle w:val="ListParagraph"/>
        <w:numPr>
          <w:ilvl w:val="1"/>
          <w:numId w:val="6"/>
        </w:numPr>
      </w:pPr>
      <w:r>
        <w:t>apply reasoner on sensor data</w:t>
      </w:r>
    </w:p>
    <w:p w:rsidR="00DD195D" w:rsidRDefault="00DD195D" w:rsidP="00CC42AD">
      <w:pPr>
        <w:pStyle w:val="ListParagraph"/>
        <w:numPr>
          <w:ilvl w:val="1"/>
          <w:numId w:val="6"/>
        </w:numPr>
      </w:pPr>
      <w:r>
        <w:t>return result parsed</w:t>
      </w:r>
    </w:p>
    <w:p w:rsidR="00514B3A" w:rsidRDefault="00514B3A" w:rsidP="00CC42AD">
      <w:pPr>
        <w:pStyle w:val="ListParagraph"/>
        <w:numPr>
          <w:ilvl w:val="0"/>
          <w:numId w:val="7"/>
        </w:numPr>
      </w:pPr>
      <w:r>
        <w:t>link domain</w:t>
      </w:r>
    </w:p>
    <w:p w:rsidR="00514B3A" w:rsidRDefault="00514B3A" w:rsidP="00CC42AD">
      <w:pPr>
        <w:pStyle w:val="ListParagraph"/>
        <w:numPr>
          <w:ilvl w:val="1"/>
          <w:numId w:val="7"/>
        </w:numPr>
      </w:pPr>
      <w:r>
        <w:t>integrate onto mapping</w:t>
      </w:r>
    </w:p>
    <w:p w:rsidR="00514B3A" w:rsidRDefault="00514B3A" w:rsidP="00CC42AD">
      <w:pPr>
        <w:pStyle w:val="ListParagraph"/>
        <w:numPr>
          <w:ilvl w:val="1"/>
          <w:numId w:val="7"/>
        </w:numPr>
      </w:pPr>
      <w:r>
        <w:t>extract onto extract rules</w:t>
      </w:r>
    </w:p>
    <w:p w:rsidR="00514B3A" w:rsidRDefault="00514B3A" w:rsidP="00CC42AD">
      <w:pPr>
        <w:pStyle w:val="ListParagraph"/>
        <w:numPr>
          <w:ilvl w:val="1"/>
          <w:numId w:val="7"/>
        </w:numPr>
      </w:pPr>
      <w:r>
        <w:t>linked rules</w:t>
      </w:r>
    </w:p>
    <w:p w:rsidR="00514B3A" w:rsidRDefault="00514B3A" w:rsidP="00CC42AD">
      <w:pPr>
        <w:pStyle w:val="ListParagraph"/>
        <w:numPr>
          <w:ilvl w:val="1"/>
          <w:numId w:val="7"/>
        </w:numPr>
      </w:pPr>
      <w:r>
        <w:t>linked onto</w:t>
      </w:r>
    </w:p>
    <w:p w:rsidR="00514B3A" w:rsidRDefault="00514B3A" w:rsidP="00CC42AD">
      <w:pPr>
        <w:pStyle w:val="ListParagraph"/>
        <w:numPr>
          <w:ilvl w:val="1"/>
          <w:numId w:val="7"/>
        </w:numPr>
      </w:pPr>
      <w:r>
        <w:t xml:space="preserve">rewrite into m3 rules </w:t>
      </w:r>
    </w:p>
    <w:p w:rsidR="00514B3A" w:rsidRDefault="00514B3A" w:rsidP="00CC42AD">
      <w:pPr>
        <w:pStyle w:val="ListParagraph"/>
        <w:numPr>
          <w:ilvl w:val="1"/>
          <w:numId w:val="7"/>
        </w:numPr>
      </w:pPr>
      <w:r>
        <w:t>rewrite into m3 onto</w:t>
      </w:r>
    </w:p>
    <w:p w:rsidR="00191080" w:rsidRDefault="00191080" w:rsidP="00191080">
      <w:r>
        <w:t xml:space="preserve">junit </w:t>
      </w:r>
    </w:p>
    <w:p w:rsidR="00191080" w:rsidRDefault="00191080" w:rsidP="00191080"/>
    <w:p w:rsidR="00191080" w:rsidRDefault="00191080" w:rsidP="00191080">
      <w:r>
        <w:t>scenario</w:t>
      </w:r>
    </w:p>
    <w:p w:rsidR="00191080" w:rsidRDefault="00191080" w:rsidP="00191080"/>
    <w:p w:rsidR="00191080" w:rsidRDefault="00191080" w:rsidP="00191080">
      <w:r>
        <w:t>S-LOR</w:t>
      </w:r>
      <w:r>
        <w:br/>
        <w:t>updata body temperature</w:t>
      </w:r>
    </w:p>
    <w:p w:rsidR="00191080" w:rsidRDefault="00191080" w:rsidP="00191080">
      <w:r>
        <w:t>Test wil all values</w:t>
      </w:r>
    </w:p>
    <w:p w:rsidR="00191080" w:rsidRDefault="00191080" w:rsidP="00191080">
      <w:r>
        <w:t>Precipitation</w:t>
      </w:r>
    </w:p>
    <w:p w:rsidR="00191080" w:rsidRDefault="00191080" w:rsidP="00191080">
      <w:r>
        <w:t>Etc.</w:t>
      </w:r>
    </w:p>
    <w:p w:rsidR="00191080" w:rsidRPr="00DD195D" w:rsidRDefault="00191080" w:rsidP="00191080"/>
    <w:sectPr w:rsidR="00191080" w:rsidRPr="00DD1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1B52"/>
    <w:multiLevelType w:val="hybridMultilevel"/>
    <w:tmpl w:val="A92C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12285"/>
    <w:multiLevelType w:val="hybridMultilevel"/>
    <w:tmpl w:val="F03254F0"/>
    <w:lvl w:ilvl="0" w:tplc="15162D12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F4DE5"/>
    <w:multiLevelType w:val="hybridMultilevel"/>
    <w:tmpl w:val="2454FE90"/>
    <w:lvl w:ilvl="0" w:tplc="352089B6">
      <w:start w:val="1"/>
      <w:numFmt w:val="upperLetter"/>
      <w:pStyle w:val="Pa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464F6"/>
    <w:multiLevelType w:val="hybridMultilevel"/>
    <w:tmpl w:val="A0AEB0DA"/>
    <w:lvl w:ilvl="0" w:tplc="87E6EF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F2161"/>
    <w:multiLevelType w:val="hybridMultilevel"/>
    <w:tmpl w:val="B04006F4"/>
    <w:lvl w:ilvl="0" w:tplc="045CBFEA">
      <w:start w:val="1"/>
      <w:numFmt w:val="upperRoman"/>
      <w:pStyle w:val="MyPart"/>
      <w:lvlText w:val="Part %1 :"/>
      <w:lvlJc w:val="right"/>
      <w:pPr>
        <w:ind w:left="21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4AA0BD5"/>
    <w:multiLevelType w:val="hybridMultilevel"/>
    <w:tmpl w:val="8DE05974"/>
    <w:lvl w:ilvl="0" w:tplc="E9AE7D02">
      <w:start w:val="1"/>
      <w:numFmt w:val="decimal"/>
      <w:pStyle w:val="Heading3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AE2B03"/>
    <w:multiLevelType w:val="hybridMultilevel"/>
    <w:tmpl w:val="DFB8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E42B1"/>
    <w:multiLevelType w:val="hybridMultilevel"/>
    <w:tmpl w:val="5CC0B190"/>
    <w:lvl w:ilvl="0" w:tplc="7130C756">
      <w:start w:val="1"/>
      <w:numFmt w:val="lowerLetter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00"/>
    <w:rsid w:val="00003654"/>
    <w:rsid w:val="00007421"/>
    <w:rsid w:val="000A4973"/>
    <w:rsid w:val="000B0DE4"/>
    <w:rsid w:val="00160F57"/>
    <w:rsid w:val="00191080"/>
    <w:rsid w:val="00232807"/>
    <w:rsid w:val="002C1100"/>
    <w:rsid w:val="002C3E4B"/>
    <w:rsid w:val="003D0313"/>
    <w:rsid w:val="00451A26"/>
    <w:rsid w:val="004915DB"/>
    <w:rsid w:val="005033BE"/>
    <w:rsid w:val="00514B3A"/>
    <w:rsid w:val="00544CF9"/>
    <w:rsid w:val="005A340B"/>
    <w:rsid w:val="006476C4"/>
    <w:rsid w:val="006C60ED"/>
    <w:rsid w:val="00851687"/>
    <w:rsid w:val="008D159B"/>
    <w:rsid w:val="00901367"/>
    <w:rsid w:val="00993A06"/>
    <w:rsid w:val="00A3300A"/>
    <w:rsid w:val="00A47D17"/>
    <w:rsid w:val="00A61BC7"/>
    <w:rsid w:val="00AD1D00"/>
    <w:rsid w:val="00AE775A"/>
    <w:rsid w:val="00B35A89"/>
    <w:rsid w:val="00C83840"/>
    <w:rsid w:val="00C8478A"/>
    <w:rsid w:val="00CC42AD"/>
    <w:rsid w:val="00D06265"/>
    <w:rsid w:val="00D13E5D"/>
    <w:rsid w:val="00D1584D"/>
    <w:rsid w:val="00D26E4B"/>
    <w:rsid w:val="00D86AC6"/>
    <w:rsid w:val="00DD195D"/>
    <w:rsid w:val="00F00580"/>
    <w:rsid w:val="00F9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80"/>
    <w:pPr>
      <w:spacing w:after="0"/>
    </w:pPr>
  </w:style>
  <w:style w:type="paragraph" w:styleId="Heading1">
    <w:name w:val="heading 1"/>
    <w:aliases w:val="MyChapter"/>
    <w:basedOn w:val="Normal"/>
    <w:next w:val="Normal"/>
    <w:link w:val="Heading1Char"/>
    <w:uiPriority w:val="9"/>
    <w:qFormat/>
    <w:rsid w:val="00F00580"/>
    <w:pPr>
      <w:keepNext/>
      <w:keepLines/>
      <w:spacing w:before="480" w:after="200"/>
      <w:ind w:left="360" w:hanging="360"/>
      <w:jc w:val="center"/>
      <w:outlineLvl w:val="0"/>
    </w:pPr>
    <w:rPr>
      <w:rFonts w:asciiTheme="majorHAnsi" w:eastAsiaTheme="majorEastAsia" w:hAnsiTheme="majorHAnsi" w:cstheme="majorBidi"/>
      <w:sz w:val="5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580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sz w:val="44"/>
      <w:szCs w:val="44"/>
      <w:u w:val="double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580"/>
    <w:pPr>
      <w:keepNext/>
      <w:keepLines/>
      <w:numPr>
        <w:numId w:val="2"/>
      </w:numPr>
      <w:spacing w:before="200"/>
      <w:outlineLvl w:val="2"/>
    </w:pPr>
    <w:rPr>
      <w:rFonts w:asciiTheme="majorHAnsi" w:eastAsiaTheme="majorEastAsia" w:hAnsiTheme="majorHAnsi" w:cstheme="majorBidi"/>
      <w:sz w:val="36"/>
      <w:szCs w:val="32"/>
      <w:u w:val="single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580"/>
    <w:pPr>
      <w:keepNext/>
      <w:keepLines/>
      <w:spacing w:before="200"/>
      <w:ind w:left="360" w:hanging="360"/>
      <w:outlineLvl w:val="3"/>
    </w:pPr>
    <w:rPr>
      <w:rFonts w:asciiTheme="majorHAnsi" w:eastAsiaTheme="majorEastAsia" w:hAnsiTheme="majorHAnsi" w:cstheme="majorBidi"/>
      <w:sz w:val="28"/>
      <w:szCs w:val="28"/>
      <w:u w:val="single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0580"/>
    <w:pPr>
      <w:keepNext/>
      <w:keepLines/>
      <w:spacing w:before="200"/>
      <w:ind w:left="720" w:hanging="360"/>
      <w:outlineLvl w:val="4"/>
    </w:pPr>
    <w:rPr>
      <w:rFonts w:asciiTheme="majorHAnsi" w:eastAsiaTheme="majorEastAsia" w:hAnsiTheme="majorHAnsi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05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yChapter Char"/>
    <w:basedOn w:val="DefaultParagraphFont"/>
    <w:link w:val="Heading1"/>
    <w:uiPriority w:val="9"/>
    <w:rsid w:val="00F00580"/>
    <w:rPr>
      <w:rFonts w:asciiTheme="majorHAnsi" w:eastAsiaTheme="majorEastAsia" w:hAnsiTheme="majorHAnsi" w:cstheme="majorBidi"/>
      <w:sz w:val="5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itle">
    <w:name w:val="Title"/>
    <w:basedOn w:val="Normal"/>
    <w:next w:val="Normal"/>
    <w:link w:val="TitleChar"/>
    <w:uiPriority w:val="10"/>
    <w:rsid w:val="00160F5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F57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0580"/>
    <w:pPr>
      <w:numPr>
        <w:numId w:val="4"/>
      </w:numPr>
      <w:spacing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0580"/>
    <w:rPr>
      <w:rFonts w:asciiTheme="majorHAnsi" w:eastAsiaTheme="majorEastAsia" w:hAnsiTheme="majorHAnsi" w:cstheme="majorBidi"/>
      <w:sz w:val="44"/>
      <w:szCs w:val="44"/>
      <w:u w:val="double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Part">
    <w:name w:val="Part"/>
    <w:basedOn w:val="Normal"/>
    <w:rsid w:val="00D13E5D"/>
    <w:pPr>
      <w:numPr>
        <w:numId w:val="1"/>
      </w:numPr>
      <w:jc w:val="center"/>
    </w:pPr>
    <w:rPr>
      <w:sz w:val="56"/>
      <w:szCs w:val="56"/>
    </w:rPr>
  </w:style>
  <w:style w:type="paragraph" w:customStyle="1" w:styleId="Center">
    <w:name w:val="Center"/>
    <w:basedOn w:val="Normal"/>
    <w:link w:val="CenterChar"/>
    <w:qFormat/>
    <w:rsid w:val="00F00580"/>
    <w:pPr>
      <w:jc w:val="center"/>
    </w:pPr>
    <w:rPr>
      <w:noProof/>
    </w:rPr>
  </w:style>
  <w:style w:type="paragraph" w:customStyle="1" w:styleId="ImageCentreEncadre">
    <w:name w:val="ImageCentreEncadre"/>
    <w:basedOn w:val="Center"/>
    <w:qFormat/>
    <w:rsid w:val="00F00580"/>
    <w:rPr>
      <w:bdr w:val="single" w:sz="12" w:space="0" w:color="auto"/>
    </w:rPr>
  </w:style>
  <w:style w:type="paragraph" w:customStyle="1" w:styleId="IndexSouligne">
    <w:name w:val="IndexSouligne"/>
    <w:basedOn w:val="Normal"/>
    <w:qFormat/>
    <w:rsid w:val="00F00580"/>
    <w:rPr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F00580"/>
    <w:rPr>
      <w:rFonts w:asciiTheme="majorHAnsi" w:eastAsiaTheme="majorEastAsia" w:hAnsiTheme="majorHAnsi" w:cstheme="majorBidi"/>
      <w:sz w:val="36"/>
      <w:szCs w:val="32"/>
      <w:u w:val="single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NoSpacing">
    <w:name w:val="No Spacing"/>
    <w:basedOn w:val="Heading1"/>
    <w:uiPriority w:val="1"/>
    <w:rsid w:val="00D13E5D"/>
    <w:pPr>
      <w:ind w:left="0" w:firstLine="0"/>
    </w:pPr>
  </w:style>
  <w:style w:type="paragraph" w:customStyle="1" w:styleId="TableContent">
    <w:name w:val="TableContent"/>
    <w:basedOn w:val="Normal"/>
    <w:qFormat/>
    <w:rsid w:val="00F00580"/>
    <w:pPr>
      <w:jc w:val="center"/>
    </w:pPr>
    <w:rPr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9013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3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1367"/>
    <w:pPr>
      <w:spacing w:after="100"/>
      <w:ind w:left="440"/>
    </w:pPr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580"/>
    <w:pPr>
      <w:ind w:left="0" w:firstLine="0"/>
      <w:jc w:val="left"/>
      <w:outlineLvl w:val="9"/>
    </w:pPr>
    <w:rPr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0580"/>
    <w:rPr>
      <w:rFonts w:asciiTheme="majorHAnsi" w:eastAsiaTheme="majorEastAsia" w:hAnsiTheme="majorHAnsi" w:cstheme="majorBidi"/>
      <w:sz w:val="28"/>
      <w:szCs w:val="28"/>
      <w:u w:val="single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MyPart">
    <w:name w:val="MyPart"/>
    <w:basedOn w:val="Heading1"/>
    <w:qFormat/>
    <w:rsid w:val="00F00580"/>
    <w:pPr>
      <w:numPr>
        <w:numId w:val="5"/>
      </w:numPr>
    </w:pPr>
    <w:rPr>
      <w:sz w:val="56"/>
      <w:szCs w:val="56"/>
    </w:rPr>
  </w:style>
  <w:style w:type="character" w:styleId="Strong">
    <w:name w:val="Strong"/>
    <w:basedOn w:val="DefaultParagraphFont"/>
    <w:uiPriority w:val="22"/>
    <w:qFormat/>
    <w:rsid w:val="00F00580"/>
    <w:rPr>
      <w:b/>
      <w:bCs/>
    </w:rPr>
  </w:style>
  <w:style w:type="paragraph" w:customStyle="1" w:styleId="Heading0Part">
    <w:name w:val="Heading 0 Part"/>
    <w:basedOn w:val="Normal"/>
    <w:rsid w:val="005A340B"/>
    <w:pPr>
      <w:jc w:val="center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F00580"/>
    <w:rPr>
      <w:rFonts w:asciiTheme="majorHAnsi" w:eastAsiaTheme="majorEastAsia" w:hAnsiTheme="majorHAnsi" w:cstheme="majorBidi"/>
      <w:u w:val="single"/>
    </w:rPr>
  </w:style>
  <w:style w:type="paragraph" w:customStyle="1" w:styleId="Underline">
    <w:name w:val="Underline"/>
    <w:basedOn w:val="Normal"/>
    <w:qFormat/>
    <w:rsid w:val="00F00580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005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enterChar">
    <w:name w:val="Center Char"/>
    <w:basedOn w:val="DefaultParagraphFont"/>
    <w:link w:val="Center"/>
    <w:rsid w:val="00F00580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80"/>
    <w:pPr>
      <w:spacing w:after="0"/>
    </w:pPr>
  </w:style>
  <w:style w:type="paragraph" w:styleId="Heading1">
    <w:name w:val="heading 1"/>
    <w:aliases w:val="MyChapter"/>
    <w:basedOn w:val="Normal"/>
    <w:next w:val="Normal"/>
    <w:link w:val="Heading1Char"/>
    <w:uiPriority w:val="9"/>
    <w:qFormat/>
    <w:rsid w:val="00F00580"/>
    <w:pPr>
      <w:keepNext/>
      <w:keepLines/>
      <w:spacing w:before="480" w:after="200"/>
      <w:ind w:left="360" w:hanging="360"/>
      <w:jc w:val="center"/>
      <w:outlineLvl w:val="0"/>
    </w:pPr>
    <w:rPr>
      <w:rFonts w:asciiTheme="majorHAnsi" w:eastAsiaTheme="majorEastAsia" w:hAnsiTheme="majorHAnsi" w:cstheme="majorBidi"/>
      <w:sz w:val="5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580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sz w:val="44"/>
      <w:szCs w:val="44"/>
      <w:u w:val="double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580"/>
    <w:pPr>
      <w:keepNext/>
      <w:keepLines/>
      <w:numPr>
        <w:numId w:val="2"/>
      </w:numPr>
      <w:spacing w:before="200"/>
      <w:outlineLvl w:val="2"/>
    </w:pPr>
    <w:rPr>
      <w:rFonts w:asciiTheme="majorHAnsi" w:eastAsiaTheme="majorEastAsia" w:hAnsiTheme="majorHAnsi" w:cstheme="majorBidi"/>
      <w:sz w:val="36"/>
      <w:szCs w:val="32"/>
      <w:u w:val="single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580"/>
    <w:pPr>
      <w:keepNext/>
      <w:keepLines/>
      <w:spacing w:before="200"/>
      <w:ind w:left="360" w:hanging="360"/>
      <w:outlineLvl w:val="3"/>
    </w:pPr>
    <w:rPr>
      <w:rFonts w:asciiTheme="majorHAnsi" w:eastAsiaTheme="majorEastAsia" w:hAnsiTheme="majorHAnsi" w:cstheme="majorBidi"/>
      <w:sz w:val="28"/>
      <w:szCs w:val="28"/>
      <w:u w:val="single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0580"/>
    <w:pPr>
      <w:keepNext/>
      <w:keepLines/>
      <w:spacing w:before="200"/>
      <w:ind w:left="720" w:hanging="360"/>
      <w:outlineLvl w:val="4"/>
    </w:pPr>
    <w:rPr>
      <w:rFonts w:asciiTheme="majorHAnsi" w:eastAsiaTheme="majorEastAsia" w:hAnsiTheme="majorHAnsi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05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yChapter Char"/>
    <w:basedOn w:val="DefaultParagraphFont"/>
    <w:link w:val="Heading1"/>
    <w:uiPriority w:val="9"/>
    <w:rsid w:val="00F00580"/>
    <w:rPr>
      <w:rFonts w:asciiTheme="majorHAnsi" w:eastAsiaTheme="majorEastAsia" w:hAnsiTheme="majorHAnsi" w:cstheme="majorBidi"/>
      <w:sz w:val="5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itle">
    <w:name w:val="Title"/>
    <w:basedOn w:val="Normal"/>
    <w:next w:val="Normal"/>
    <w:link w:val="TitleChar"/>
    <w:uiPriority w:val="10"/>
    <w:rsid w:val="00160F5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F57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0580"/>
    <w:pPr>
      <w:numPr>
        <w:numId w:val="4"/>
      </w:numPr>
      <w:spacing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0580"/>
    <w:rPr>
      <w:rFonts w:asciiTheme="majorHAnsi" w:eastAsiaTheme="majorEastAsia" w:hAnsiTheme="majorHAnsi" w:cstheme="majorBidi"/>
      <w:sz w:val="44"/>
      <w:szCs w:val="44"/>
      <w:u w:val="double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Part">
    <w:name w:val="Part"/>
    <w:basedOn w:val="Normal"/>
    <w:rsid w:val="00D13E5D"/>
    <w:pPr>
      <w:numPr>
        <w:numId w:val="1"/>
      </w:numPr>
      <w:jc w:val="center"/>
    </w:pPr>
    <w:rPr>
      <w:sz w:val="56"/>
      <w:szCs w:val="56"/>
    </w:rPr>
  </w:style>
  <w:style w:type="paragraph" w:customStyle="1" w:styleId="Center">
    <w:name w:val="Center"/>
    <w:basedOn w:val="Normal"/>
    <w:link w:val="CenterChar"/>
    <w:qFormat/>
    <w:rsid w:val="00F00580"/>
    <w:pPr>
      <w:jc w:val="center"/>
    </w:pPr>
    <w:rPr>
      <w:noProof/>
    </w:rPr>
  </w:style>
  <w:style w:type="paragraph" w:customStyle="1" w:styleId="ImageCentreEncadre">
    <w:name w:val="ImageCentreEncadre"/>
    <w:basedOn w:val="Center"/>
    <w:qFormat/>
    <w:rsid w:val="00F00580"/>
    <w:rPr>
      <w:bdr w:val="single" w:sz="12" w:space="0" w:color="auto"/>
    </w:rPr>
  </w:style>
  <w:style w:type="paragraph" w:customStyle="1" w:styleId="IndexSouligne">
    <w:name w:val="IndexSouligne"/>
    <w:basedOn w:val="Normal"/>
    <w:qFormat/>
    <w:rsid w:val="00F00580"/>
    <w:rPr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F00580"/>
    <w:rPr>
      <w:rFonts w:asciiTheme="majorHAnsi" w:eastAsiaTheme="majorEastAsia" w:hAnsiTheme="majorHAnsi" w:cstheme="majorBidi"/>
      <w:sz w:val="36"/>
      <w:szCs w:val="32"/>
      <w:u w:val="single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NoSpacing">
    <w:name w:val="No Spacing"/>
    <w:basedOn w:val="Heading1"/>
    <w:uiPriority w:val="1"/>
    <w:rsid w:val="00D13E5D"/>
    <w:pPr>
      <w:ind w:left="0" w:firstLine="0"/>
    </w:pPr>
  </w:style>
  <w:style w:type="paragraph" w:customStyle="1" w:styleId="TableContent">
    <w:name w:val="TableContent"/>
    <w:basedOn w:val="Normal"/>
    <w:qFormat/>
    <w:rsid w:val="00F00580"/>
    <w:pPr>
      <w:jc w:val="center"/>
    </w:pPr>
    <w:rPr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9013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3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1367"/>
    <w:pPr>
      <w:spacing w:after="100"/>
      <w:ind w:left="440"/>
    </w:pPr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580"/>
    <w:pPr>
      <w:ind w:left="0" w:firstLine="0"/>
      <w:jc w:val="left"/>
      <w:outlineLvl w:val="9"/>
    </w:pPr>
    <w:rPr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0580"/>
    <w:rPr>
      <w:rFonts w:asciiTheme="majorHAnsi" w:eastAsiaTheme="majorEastAsia" w:hAnsiTheme="majorHAnsi" w:cstheme="majorBidi"/>
      <w:sz w:val="28"/>
      <w:szCs w:val="28"/>
      <w:u w:val="single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MyPart">
    <w:name w:val="MyPart"/>
    <w:basedOn w:val="Heading1"/>
    <w:qFormat/>
    <w:rsid w:val="00F00580"/>
    <w:pPr>
      <w:numPr>
        <w:numId w:val="5"/>
      </w:numPr>
    </w:pPr>
    <w:rPr>
      <w:sz w:val="56"/>
      <w:szCs w:val="56"/>
    </w:rPr>
  </w:style>
  <w:style w:type="character" w:styleId="Strong">
    <w:name w:val="Strong"/>
    <w:basedOn w:val="DefaultParagraphFont"/>
    <w:uiPriority w:val="22"/>
    <w:qFormat/>
    <w:rsid w:val="00F00580"/>
    <w:rPr>
      <w:b/>
      <w:bCs/>
    </w:rPr>
  </w:style>
  <w:style w:type="paragraph" w:customStyle="1" w:styleId="Heading0Part">
    <w:name w:val="Heading 0 Part"/>
    <w:basedOn w:val="Normal"/>
    <w:rsid w:val="005A340B"/>
    <w:pPr>
      <w:jc w:val="center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F00580"/>
    <w:rPr>
      <w:rFonts w:asciiTheme="majorHAnsi" w:eastAsiaTheme="majorEastAsia" w:hAnsiTheme="majorHAnsi" w:cstheme="majorBidi"/>
      <w:u w:val="single"/>
    </w:rPr>
  </w:style>
  <w:style w:type="paragraph" w:customStyle="1" w:styleId="Underline">
    <w:name w:val="Underline"/>
    <w:basedOn w:val="Normal"/>
    <w:qFormat/>
    <w:rsid w:val="00F00580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005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enterChar">
    <w:name w:val="Center Char"/>
    <w:basedOn w:val="DefaultParagraphFont"/>
    <w:link w:val="Center"/>
    <w:rsid w:val="00F0058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02ECD-7F45-4E58-8E03-E0F3A919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DD1759CE.dotm</Template>
  <TotalTime>28</TotalTime>
  <Pages>2</Pages>
  <Words>222</Words>
  <Characters>1271</Characters>
  <Application>Microsoft Office Word</Application>
  <DocSecurity>0</DocSecurity>
  <Lines>10</Lines>
  <Paragraphs>2</Paragraphs>
  <ScaleCrop>false</ScaleCrop>
  <Company>EURECOM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Amelie Gyrard</dc:creator>
  <cp:lastModifiedBy>Amelie Gyrard</cp:lastModifiedBy>
  <cp:revision>17</cp:revision>
  <dcterms:created xsi:type="dcterms:W3CDTF">2014-08-08T13:41:00Z</dcterms:created>
  <dcterms:modified xsi:type="dcterms:W3CDTF">2014-08-21T06:44:00Z</dcterms:modified>
</cp:coreProperties>
</file>